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22" w:rsidRPr="00DC2EA8" w:rsidRDefault="00EE7822" w:rsidP="00DC2EA8">
      <w:pPr>
        <w:pStyle w:val="Bold"/>
        <w:spacing w:line="360" w:lineRule="auto"/>
        <w:rPr>
          <w:rFonts w:ascii="Arial" w:hAnsi="Arial" w:cs="Arial"/>
          <w:b w:val="0"/>
          <w:bCs/>
          <w:sz w:val="22"/>
        </w:rPr>
      </w:pPr>
    </w:p>
    <w:p w:rsidR="007A0186" w:rsidRDefault="007A0186" w:rsidP="003974CA">
      <w:pPr>
        <w:pStyle w:val="Heading1"/>
        <w:rPr>
          <w:rFonts w:ascii="Arial" w:hAnsi="Arial" w:cs="Arial"/>
          <w:b/>
          <w:bCs/>
          <w:sz w:val="28"/>
          <w:szCs w:val="24"/>
        </w:rPr>
      </w:pPr>
    </w:p>
    <w:p w:rsidR="00B77C02" w:rsidRPr="00EE7822" w:rsidRDefault="00B77C02" w:rsidP="00D66BFC">
      <w:pPr>
        <w:pStyle w:val="Heading1"/>
        <w:spacing w:line="276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EE7822">
        <w:rPr>
          <w:rFonts w:ascii="Arial" w:hAnsi="Arial" w:cs="Arial"/>
          <w:b/>
          <w:bCs/>
          <w:sz w:val="28"/>
          <w:szCs w:val="24"/>
        </w:rPr>
        <w:t xml:space="preserve">Curriculum Vitae 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0"/>
        </w:rPr>
      </w:pP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B77C02" w:rsidP="00D66BFC">
      <w:pPr>
        <w:pStyle w:val="Heading1"/>
        <w:spacing w:line="276" w:lineRule="auto"/>
        <w:rPr>
          <w:rFonts w:ascii="Arial" w:hAnsi="Arial" w:cs="Arial"/>
          <w:bCs/>
        </w:rPr>
      </w:pPr>
    </w:p>
    <w:p w:rsidR="00B77C02" w:rsidRPr="00EE7822" w:rsidRDefault="00B77C02" w:rsidP="00D66BFC">
      <w:pPr>
        <w:pStyle w:val="Heading1"/>
        <w:spacing w:line="276" w:lineRule="auto"/>
        <w:rPr>
          <w:rFonts w:ascii="Arial" w:hAnsi="Arial" w:cs="Arial"/>
          <w:b/>
          <w:bCs/>
          <w:sz w:val="28"/>
        </w:rPr>
      </w:pPr>
      <w:r w:rsidRPr="00EE7822">
        <w:rPr>
          <w:rFonts w:ascii="Arial" w:hAnsi="Arial" w:cs="Arial"/>
          <w:b/>
          <w:bCs/>
          <w:sz w:val="28"/>
        </w:rPr>
        <w:t>Personal Information</w:t>
      </w:r>
    </w:p>
    <w:p w:rsidR="00B77C02" w:rsidRPr="007A0186" w:rsidRDefault="00B77C02" w:rsidP="00D66BFC">
      <w:pPr>
        <w:pStyle w:val="Heading1"/>
        <w:spacing w:line="276" w:lineRule="auto"/>
        <w:rPr>
          <w:rFonts w:ascii="Arial" w:hAnsi="Arial" w:cs="Arial"/>
          <w:b/>
          <w:bCs/>
        </w:rPr>
      </w:pPr>
    </w:p>
    <w:p w:rsidR="00B77C02" w:rsidRPr="007A0186" w:rsidRDefault="00EE7822" w:rsidP="00D66BFC">
      <w:pPr>
        <w:pStyle w:val="Heading1"/>
        <w:spacing w:line="276" w:lineRule="auto"/>
        <w:rPr>
          <w:rFonts w:ascii="Arial" w:hAnsi="Arial" w:cs="Arial"/>
          <w:bCs/>
        </w:rPr>
      </w:pPr>
      <w:r w:rsidRPr="007A0186">
        <w:rPr>
          <w:rFonts w:ascii="Arial" w:hAnsi="Arial" w:cs="Arial"/>
          <w:b/>
          <w:bCs/>
        </w:rPr>
        <w:t>Name:</w:t>
      </w:r>
      <w:r w:rsidRPr="007A0186">
        <w:rPr>
          <w:rFonts w:ascii="Arial" w:hAnsi="Arial" w:cs="Arial"/>
          <w:b/>
          <w:bCs/>
        </w:rPr>
        <w:tab/>
      </w:r>
      <w:r w:rsidRPr="007A0186">
        <w:rPr>
          <w:rFonts w:ascii="Arial" w:hAnsi="Arial" w:cs="Arial"/>
          <w:b/>
          <w:bCs/>
        </w:rPr>
        <w:tab/>
      </w:r>
      <w:r w:rsidR="00B77C02" w:rsidRPr="007A0186">
        <w:rPr>
          <w:rFonts w:ascii="Arial" w:hAnsi="Arial" w:cs="Arial"/>
          <w:bCs/>
          <w:iCs/>
        </w:rPr>
        <w:t>Carroll, Maurice</w:t>
      </w:r>
    </w:p>
    <w:p w:rsidR="00B77C02" w:rsidRPr="007A0186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7A0186">
        <w:rPr>
          <w:rFonts w:ascii="Arial" w:hAnsi="Arial" w:cs="Arial"/>
          <w:b/>
          <w:bCs/>
          <w:sz w:val="22"/>
        </w:rPr>
        <w:t>Address:</w:t>
      </w:r>
      <w:r w:rsidRPr="007A0186">
        <w:rPr>
          <w:rFonts w:ascii="Arial" w:hAnsi="Arial" w:cs="Arial"/>
          <w:sz w:val="22"/>
        </w:rPr>
        <w:tab/>
      </w:r>
      <w:r w:rsidRPr="007A0186">
        <w:rPr>
          <w:rFonts w:ascii="Arial" w:hAnsi="Arial" w:cs="Arial"/>
          <w:sz w:val="22"/>
        </w:rPr>
        <w:tab/>
        <w:t>37 Blackcastle Lodge, Navan, Co. Meath.</w:t>
      </w:r>
    </w:p>
    <w:p w:rsidR="00B77C02" w:rsidRPr="007A0186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7A0186">
        <w:rPr>
          <w:rFonts w:ascii="Arial" w:hAnsi="Arial" w:cs="Arial"/>
          <w:b/>
          <w:bCs/>
          <w:sz w:val="22"/>
        </w:rPr>
        <w:t>Tel:</w:t>
      </w:r>
      <w:r w:rsidRPr="007A0186">
        <w:rPr>
          <w:rFonts w:ascii="Arial" w:hAnsi="Arial" w:cs="Arial"/>
          <w:b/>
          <w:bCs/>
          <w:sz w:val="22"/>
        </w:rPr>
        <w:tab/>
      </w:r>
      <w:r w:rsidRPr="007A0186">
        <w:rPr>
          <w:rFonts w:ascii="Arial" w:hAnsi="Arial" w:cs="Arial"/>
          <w:sz w:val="22"/>
        </w:rPr>
        <w:tab/>
      </w:r>
      <w:r w:rsidRPr="007A0186">
        <w:rPr>
          <w:rFonts w:ascii="Arial" w:hAnsi="Arial" w:cs="Arial"/>
          <w:sz w:val="22"/>
        </w:rPr>
        <w:tab/>
        <w:t>087-3636379</w:t>
      </w:r>
    </w:p>
    <w:p w:rsidR="00B77C02" w:rsidRPr="007A0186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7A0186">
        <w:rPr>
          <w:rFonts w:ascii="Arial" w:hAnsi="Arial" w:cs="Arial"/>
          <w:b/>
          <w:bCs/>
          <w:sz w:val="22"/>
        </w:rPr>
        <w:t>Email:</w:t>
      </w:r>
      <w:r w:rsidRPr="007A0186">
        <w:rPr>
          <w:rFonts w:ascii="Arial" w:hAnsi="Arial" w:cs="Arial"/>
          <w:b/>
          <w:bCs/>
          <w:sz w:val="22"/>
        </w:rPr>
        <w:tab/>
      </w:r>
      <w:r w:rsidR="0003389B" w:rsidRPr="007A0186">
        <w:rPr>
          <w:rFonts w:ascii="Arial" w:hAnsi="Arial" w:cs="Arial"/>
          <w:sz w:val="22"/>
        </w:rPr>
        <w:t>Maurice.carroll@boliden.com</w:t>
      </w:r>
    </w:p>
    <w:p w:rsidR="00B77C02" w:rsidRPr="007A0186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7A0186">
        <w:rPr>
          <w:rFonts w:ascii="Arial" w:hAnsi="Arial" w:cs="Arial"/>
          <w:b/>
          <w:bCs/>
          <w:sz w:val="22"/>
        </w:rPr>
        <w:t>Date of Birth:</w:t>
      </w:r>
      <w:r w:rsidRPr="007A0186">
        <w:rPr>
          <w:rFonts w:ascii="Arial" w:hAnsi="Arial" w:cs="Arial"/>
          <w:sz w:val="22"/>
        </w:rPr>
        <w:t>26</w:t>
      </w:r>
      <w:r w:rsidRPr="007A0186">
        <w:rPr>
          <w:rFonts w:ascii="Arial" w:hAnsi="Arial" w:cs="Arial"/>
          <w:sz w:val="22"/>
          <w:vertAlign w:val="superscript"/>
        </w:rPr>
        <w:t>th</w:t>
      </w:r>
      <w:r w:rsidRPr="007A0186">
        <w:rPr>
          <w:rFonts w:ascii="Arial" w:hAnsi="Arial" w:cs="Arial"/>
          <w:sz w:val="22"/>
        </w:rPr>
        <w:t xml:space="preserve"> January 1973</w:t>
      </w:r>
    </w:p>
    <w:p w:rsidR="00B77C02" w:rsidRPr="007A0186" w:rsidRDefault="00B77C02" w:rsidP="00D66BFC">
      <w:pPr>
        <w:spacing w:line="276" w:lineRule="auto"/>
        <w:rPr>
          <w:rFonts w:ascii="Arial" w:hAnsi="Arial" w:cs="Arial"/>
          <w:b/>
          <w:bCs/>
          <w:sz w:val="22"/>
        </w:rPr>
      </w:pPr>
      <w:r w:rsidRPr="007A0186">
        <w:rPr>
          <w:rFonts w:ascii="Arial" w:hAnsi="Arial" w:cs="Arial"/>
          <w:b/>
          <w:bCs/>
          <w:sz w:val="22"/>
        </w:rPr>
        <w:t>Gender:</w:t>
      </w:r>
      <w:r w:rsidRPr="007A0186">
        <w:rPr>
          <w:rFonts w:ascii="Arial" w:hAnsi="Arial" w:cs="Arial"/>
          <w:b/>
          <w:bCs/>
          <w:sz w:val="22"/>
        </w:rPr>
        <w:tab/>
      </w:r>
      <w:r w:rsidRPr="007A0186">
        <w:rPr>
          <w:rFonts w:ascii="Arial" w:hAnsi="Arial" w:cs="Arial"/>
          <w:b/>
          <w:bCs/>
          <w:sz w:val="22"/>
        </w:rPr>
        <w:tab/>
      </w:r>
      <w:r w:rsidRPr="007A0186">
        <w:rPr>
          <w:rFonts w:ascii="Arial" w:hAnsi="Arial" w:cs="Arial"/>
          <w:sz w:val="22"/>
        </w:rPr>
        <w:t>Male</w:t>
      </w:r>
    </w:p>
    <w:p w:rsidR="00B77C02" w:rsidRPr="007A0186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7A0186">
        <w:rPr>
          <w:rFonts w:ascii="Arial" w:hAnsi="Arial" w:cs="Arial"/>
          <w:b/>
          <w:bCs/>
          <w:sz w:val="22"/>
        </w:rPr>
        <w:t>Nationality:</w:t>
      </w:r>
      <w:r w:rsidR="00EE7822" w:rsidRPr="007A0186">
        <w:rPr>
          <w:rFonts w:ascii="Arial" w:hAnsi="Arial" w:cs="Arial"/>
          <w:sz w:val="22"/>
        </w:rPr>
        <w:tab/>
      </w:r>
      <w:r w:rsidRPr="007A0186">
        <w:rPr>
          <w:rFonts w:ascii="Arial" w:hAnsi="Arial" w:cs="Arial"/>
          <w:sz w:val="22"/>
        </w:rPr>
        <w:t>Irish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B77C02" w:rsidP="00D66BFC">
      <w:pPr>
        <w:spacing w:line="276" w:lineRule="auto"/>
        <w:rPr>
          <w:rFonts w:ascii="Arial" w:hAnsi="Arial" w:cs="Arial"/>
          <w:b/>
          <w:bCs/>
          <w:sz w:val="22"/>
        </w:rPr>
      </w:pPr>
      <w:r w:rsidRPr="00EE7822">
        <w:rPr>
          <w:rFonts w:ascii="Arial" w:hAnsi="Arial" w:cs="Arial"/>
          <w:b/>
          <w:bCs/>
          <w:sz w:val="22"/>
        </w:rPr>
        <w:t>Education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b/>
          <w:bCs/>
          <w:sz w:val="22"/>
        </w:rPr>
        <w:t xml:space="preserve">1994    </w:t>
      </w:r>
      <w:r w:rsidRPr="00EE7822">
        <w:rPr>
          <w:rFonts w:ascii="Arial" w:hAnsi="Arial" w:cs="Arial"/>
          <w:bCs/>
          <w:sz w:val="22"/>
        </w:rPr>
        <w:t xml:space="preserve">Apprenticeship in </w:t>
      </w:r>
      <w:r w:rsidR="007A0186">
        <w:rPr>
          <w:rFonts w:ascii="Arial" w:hAnsi="Arial" w:cs="Arial"/>
          <w:sz w:val="22"/>
        </w:rPr>
        <w:t>Construction Plant Fitting</w:t>
      </w:r>
      <w:r w:rsidRPr="00EE7822">
        <w:rPr>
          <w:rFonts w:ascii="Arial" w:hAnsi="Arial" w:cs="Arial"/>
          <w:sz w:val="22"/>
        </w:rPr>
        <w:t>,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sz w:val="22"/>
        </w:rPr>
        <w:t xml:space="preserve">            New Boliden Tara Mines Ltd., Knockumber, Navan, Co. Meath.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b/>
          <w:sz w:val="22"/>
        </w:rPr>
        <w:t xml:space="preserve">2015    </w:t>
      </w:r>
      <w:r w:rsidRPr="00EE7822">
        <w:rPr>
          <w:rFonts w:ascii="Arial" w:hAnsi="Arial" w:cs="Arial"/>
          <w:sz w:val="22"/>
        </w:rPr>
        <w:t>Special Purpose Award in Occupational Safety and Health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sz w:val="22"/>
        </w:rPr>
        <w:t xml:space="preserve">            Certificate from Sligo IT.,</w:t>
      </w:r>
    </w:p>
    <w:p w:rsidR="0003389B" w:rsidRPr="00EE7822" w:rsidRDefault="0003389B" w:rsidP="00D66BFC">
      <w:pPr>
        <w:spacing w:line="276" w:lineRule="auto"/>
        <w:rPr>
          <w:rFonts w:ascii="Arial" w:hAnsi="Arial" w:cs="Arial"/>
          <w:sz w:val="22"/>
        </w:rPr>
      </w:pPr>
    </w:p>
    <w:p w:rsidR="0003389B" w:rsidRPr="00EE7822" w:rsidRDefault="0003389B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b/>
          <w:sz w:val="22"/>
        </w:rPr>
        <w:t xml:space="preserve">2017  </w:t>
      </w:r>
      <w:r w:rsidRPr="00EE7822">
        <w:rPr>
          <w:rFonts w:ascii="Arial" w:hAnsi="Arial" w:cs="Arial"/>
          <w:sz w:val="22"/>
        </w:rPr>
        <w:t xml:space="preserve">  Higher Diploma in Safety, Health and Welfare at Work – University College Dublin</w:t>
      </w:r>
    </w:p>
    <w:p w:rsidR="0003389B" w:rsidRPr="00EE7822" w:rsidRDefault="0003389B" w:rsidP="00D66BFC">
      <w:pPr>
        <w:spacing w:line="276" w:lineRule="auto"/>
        <w:rPr>
          <w:rFonts w:ascii="Arial" w:hAnsi="Arial" w:cs="Arial"/>
          <w:sz w:val="22"/>
        </w:rPr>
      </w:pPr>
    </w:p>
    <w:p w:rsidR="0003389B" w:rsidRDefault="0003389B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b/>
          <w:sz w:val="22"/>
        </w:rPr>
        <w:t xml:space="preserve">2018 </w:t>
      </w:r>
      <w:r w:rsidRPr="00EE7822">
        <w:rPr>
          <w:rFonts w:ascii="Arial" w:hAnsi="Arial" w:cs="Arial"/>
          <w:sz w:val="22"/>
        </w:rPr>
        <w:t xml:space="preserve">   Professional Certificate in Environmental Management – University College Dublin</w:t>
      </w:r>
    </w:p>
    <w:p w:rsidR="00CC7C2E" w:rsidRDefault="00CC7C2E" w:rsidP="00D66BFC">
      <w:pPr>
        <w:spacing w:line="276" w:lineRule="auto"/>
        <w:rPr>
          <w:rFonts w:ascii="Arial" w:hAnsi="Arial" w:cs="Arial"/>
          <w:sz w:val="22"/>
        </w:rPr>
      </w:pPr>
    </w:p>
    <w:p w:rsidR="00CC7C2E" w:rsidRPr="00EE7822" w:rsidRDefault="00CC7C2E" w:rsidP="00D66BFC">
      <w:pPr>
        <w:spacing w:line="276" w:lineRule="auto"/>
        <w:rPr>
          <w:rFonts w:ascii="Arial" w:hAnsi="Arial" w:cs="Arial"/>
          <w:sz w:val="22"/>
        </w:rPr>
      </w:pPr>
      <w:r w:rsidRPr="003974CA">
        <w:rPr>
          <w:rFonts w:ascii="Arial" w:hAnsi="Arial" w:cs="Arial"/>
          <w:b/>
          <w:bCs/>
          <w:sz w:val="22"/>
        </w:rPr>
        <w:t>20</w:t>
      </w:r>
      <w:r w:rsidR="00024D8C" w:rsidRPr="003974CA">
        <w:rPr>
          <w:rFonts w:ascii="Arial" w:hAnsi="Arial" w:cs="Arial"/>
          <w:b/>
          <w:bCs/>
          <w:sz w:val="22"/>
        </w:rPr>
        <w:t xml:space="preserve">21 </w:t>
      </w:r>
      <w:r w:rsidR="00024D8C">
        <w:rPr>
          <w:rFonts w:ascii="Arial" w:hAnsi="Arial" w:cs="Arial"/>
          <w:sz w:val="22"/>
        </w:rPr>
        <w:t xml:space="preserve">   Professional Certificate in </w:t>
      </w:r>
      <w:r w:rsidR="005274E9">
        <w:rPr>
          <w:rFonts w:ascii="Arial" w:hAnsi="Arial" w:cs="Arial"/>
          <w:sz w:val="22"/>
        </w:rPr>
        <w:t>Health Promotion and Workplace Wellness</w:t>
      </w:r>
      <w:r w:rsidR="000022D1">
        <w:rPr>
          <w:rFonts w:ascii="Arial" w:hAnsi="Arial" w:cs="Arial"/>
          <w:sz w:val="22"/>
        </w:rPr>
        <w:t xml:space="preserve"> – NUI Galway</w:t>
      </w:r>
    </w:p>
    <w:p w:rsidR="00B77C02" w:rsidRPr="00EE7822" w:rsidRDefault="00B77C02" w:rsidP="00D66BFC">
      <w:pPr>
        <w:pStyle w:val="Heading1"/>
        <w:spacing w:line="276" w:lineRule="auto"/>
        <w:rPr>
          <w:rFonts w:ascii="Arial" w:hAnsi="Arial" w:cs="Arial"/>
        </w:rPr>
      </w:pPr>
    </w:p>
    <w:p w:rsidR="00B77C02" w:rsidRPr="00EE7822" w:rsidRDefault="00B77C02" w:rsidP="00D66BFC">
      <w:pPr>
        <w:pStyle w:val="Heading2"/>
        <w:spacing w:line="276" w:lineRule="auto"/>
        <w:rPr>
          <w:rFonts w:ascii="Arial" w:hAnsi="Arial" w:cs="Arial"/>
          <w:sz w:val="24"/>
        </w:rPr>
      </w:pPr>
      <w:r w:rsidRPr="00EE7822">
        <w:rPr>
          <w:rFonts w:ascii="Arial" w:hAnsi="Arial" w:cs="Arial"/>
          <w:sz w:val="24"/>
        </w:rPr>
        <w:t>Professional Experience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03389B" w:rsidP="00D66BFC">
      <w:pPr>
        <w:spacing w:line="276" w:lineRule="auto"/>
        <w:rPr>
          <w:rFonts w:ascii="Arial" w:hAnsi="Arial" w:cs="Arial"/>
          <w:b/>
          <w:sz w:val="22"/>
        </w:rPr>
      </w:pPr>
      <w:r w:rsidRPr="00EE7822">
        <w:rPr>
          <w:rFonts w:ascii="Arial" w:hAnsi="Arial" w:cs="Arial"/>
          <w:b/>
          <w:sz w:val="22"/>
        </w:rPr>
        <w:t>2001- 2016</w:t>
      </w:r>
    </w:p>
    <w:p w:rsidR="00B77C02" w:rsidRPr="00EE7822" w:rsidRDefault="0003389B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bCs/>
          <w:sz w:val="22"/>
        </w:rPr>
        <w:t xml:space="preserve">Mobile </w:t>
      </w:r>
      <w:r w:rsidR="00AF7B09">
        <w:rPr>
          <w:rFonts w:ascii="Arial" w:hAnsi="Arial" w:cs="Arial"/>
          <w:bCs/>
          <w:sz w:val="22"/>
        </w:rPr>
        <w:t>Equipment</w:t>
      </w:r>
      <w:r w:rsidRPr="00EE7822">
        <w:rPr>
          <w:rFonts w:ascii="Arial" w:hAnsi="Arial" w:cs="Arial"/>
          <w:bCs/>
          <w:sz w:val="22"/>
        </w:rPr>
        <w:t xml:space="preserve"> Fitter at</w:t>
      </w:r>
      <w:r w:rsidR="00B77C02" w:rsidRPr="00EE7822">
        <w:rPr>
          <w:rFonts w:ascii="Arial" w:hAnsi="Arial" w:cs="Arial"/>
          <w:bCs/>
          <w:sz w:val="22"/>
        </w:rPr>
        <w:t xml:space="preserve"> Boliden Tara Mines.               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bCs/>
          <w:sz w:val="22"/>
        </w:rPr>
      </w:pPr>
    </w:p>
    <w:p w:rsidR="00B77C02" w:rsidRPr="00EE7822" w:rsidRDefault="0003389B" w:rsidP="00D66BFC">
      <w:pPr>
        <w:spacing w:line="276" w:lineRule="auto"/>
        <w:rPr>
          <w:rFonts w:ascii="Arial" w:hAnsi="Arial" w:cs="Arial"/>
          <w:bCs/>
          <w:sz w:val="22"/>
        </w:rPr>
      </w:pPr>
      <w:r w:rsidRPr="00EE7822">
        <w:rPr>
          <w:rFonts w:ascii="Arial" w:hAnsi="Arial" w:cs="Arial"/>
          <w:b/>
          <w:bCs/>
          <w:sz w:val="22"/>
        </w:rPr>
        <w:t>2016-2018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bCs/>
          <w:sz w:val="22"/>
        </w:rPr>
      </w:pPr>
      <w:r w:rsidRPr="00EE7822">
        <w:rPr>
          <w:rFonts w:ascii="Arial" w:hAnsi="Arial" w:cs="Arial"/>
          <w:bCs/>
          <w:sz w:val="22"/>
        </w:rPr>
        <w:t>Mobi</w:t>
      </w:r>
      <w:r w:rsidR="0003389B" w:rsidRPr="00EE7822">
        <w:rPr>
          <w:rFonts w:ascii="Arial" w:hAnsi="Arial" w:cs="Arial"/>
          <w:bCs/>
          <w:sz w:val="22"/>
        </w:rPr>
        <w:t>le Equipment Maintenance Planner at Boliden Tara Mines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bCs/>
          <w:sz w:val="22"/>
        </w:rPr>
      </w:pPr>
    </w:p>
    <w:p w:rsidR="00B77C02" w:rsidRPr="00EE7822" w:rsidRDefault="0003389B" w:rsidP="00D66BFC">
      <w:pPr>
        <w:spacing w:line="276" w:lineRule="auto"/>
        <w:rPr>
          <w:rFonts w:ascii="Arial" w:hAnsi="Arial" w:cs="Arial"/>
          <w:b/>
          <w:bCs/>
          <w:sz w:val="22"/>
        </w:rPr>
      </w:pPr>
      <w:r w:rsidRPr="00EE7822">
        <w:rPr>
          <w:rFonts w:ascii="Arial" w:hAnsi="Arial" w:cs="Arial"/>
          <w:b/>
          <w:bCs/>
          <w:sz w:val="22"/>
        </w:rPr>
        <w:t>2018- Present</w:t>
      </w:r>
    </w:p>
    <w:p w:rsidR="0003389B" w:rsidRPr="00EE7822" w:rsidRDefault="0003389B" w:rsidP="00D66BFC">
      <w:pPr>
        <w:spacing w:line="276" w:lineRule="auto"/>
        <w:rPr>
          <w:rFonts w:ascii="Arial" w:hAnsi="Arial" w:cs="Arial"/>
          <w:bCs/>
          <w:sz w:val="22"/>
        </w:rPr>
      </w:pPr>
      <w:r w:rsidRPr="00EE7822">
        <w:rPr>
          <w:rFonts w:ascii="Arial" w:hAnsi="Arial" w:cs="Arial"/>
          <w:bCs/>
          <w:sz w:val="22"/>
        </w:rPr>
        <w:t>EHS Department, Boliden Tara Mines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B77C02" w:rsidP="00D66BFC">
      <w:pPr>
        <w:spacing w:line="276" w:lineRule="auto"/>
        <w:rPr>
          <w:rFonts w:ascii="Arial" w:hAnsi="Arial" w:cs="Arial"/>
          <w:b/>
          <w:sz w:val="22"/>
        </w:rPr>
      </w:pPr>
      <w:r w:rsidRPr="00EE7822">
        <w:rPr>
          <w:rFonts w:ascii="Arial" w:hAnsi="Arial" w:cs="Arial"/>
          <w:b/>
          <w:sz w:val="22"/>
        </w:rPr>
        <w:t>Personal Attributes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sz w:val="22"/>
        </w:rPr>
        <w:t xml:space="preserve">I have excellent interpersonal skills and work well within a multidisciplinary team. I have a very positive attitude and solid interest in learning and self-improvement. 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</w:p>
    <w:p w:rsidR="00B77C02" w:rsidRPr="00EE7822" w:rsidRDefault="00B77C02" w:rsidP="00D66BFC">
      <w:pPr>
        <w:spacing w:line="276" w:lineRule="auto"/>
        <w:rPr>
          <w:rFonts w:ascii="Arial" w:hAnsi="Arial" w:cs="Arial"/>
          <w:b/>
          <w:sz w:val="22"/>
        </w:rPr>
      </w:pPr>
      <w:r w:rsidRPr="00EE7822">
        <w:rPr>
          <w:rFonts w:ascii="Arial" w:hAnsi="Arial" w:cs="Arial"/>
          <w:b/>
          <w:sz w:val="22"/>
        </w:rPr>
        <w:t>Hobbies and Interests</w:t>
      </w:r>
    </w:p>
    <w:p w:rsidR="00B77C02" w:rsidRPr="00EE7822" w:rsidRDefault="00B77C02" w:rsidP="00D66BFC">
      <w:pPr>
        <w:spacing w:line="276" w:lineRule="auto"/>
        <w:rPr>
          <w:rFonts w:ascii="Arial" w:hAnsi="Arial" w:cs="Arial"/>
          <w:sz w:val="22"/>
        </w:rPr>
      </w:pPr>
      <w:r w:rsidRPr="00EE7822">
        <w:rPr>
          <w:rFonts w:ascii="Arial" w:hAnsi="Arial" w:cs="Arial"/>
          <w:sz w:val="22"/>
        </w:rPr>
        <w:t>I enjoy outdoor activities such as running and walking.</w:t>
      </w:r>
    </w:p>
    <w:p w:rsidR="0095425E" w:rsidRPr="00EE7822" w:rsidRDefault="0095425E" w:rsidP="0003389B">
      <w:pPr>
        <w:rPr>
          <w:rFonts w:ascii="Arial" w:hAnsi="Arial" w:cs="Arial"/>
          <w:b/>
          <w:u w:val="single"/>
        </w:rPr>
      </w:pPr>
    </w:p>
    <w:sectPr w:rsidR="0095425E" w:rsidRPr="00EE7822" w:rsidSect="003974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2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F16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29AF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3830E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compat/>
  <w:rsids>
    <w:rsidRoot w:val="00791B61"/>
    <w:rsid w:val="000022D1"/>
    <w:rsid w:val="00024D8C"/>
    <w:rsid w:val="0003389B"/>
    <w:rsid w:val="0008643A"/>
    <w:rsid w:val="0009199D"/>
    <w:rsid w:val="00093ABA"/>
    <w:rsid w:val="000A7BA0"/>
    <w:rsid w:val="000C74F0"/>
    <w:rsid w:val="000F1809"/>
    <w:rsid w:val="0010766A"/>
    <w:rsid w:val="00115A19"/>
    <w:rsid w:val="00131BF0"/>
    <w:rsid w:val="00167DF0"/>
    <w:rsid w:val="001A7FB4"/>
    <w:rsid w:val="001C4ABA"/>
    <w:rsid w:val="00221F2A"/>
    <w:rsid w:val="00282917"/>
    <w:rsid w:val="002853C0"/>
    <w:rsid w:val="002A2C42"/>
    <w:rsid w:val="002B782E"/>
    <w:rsid w:val="002B7D3D"/>
    <w:rsid w:val="002F5494"/>
    <w:rsid w:val="003048F2"/>
    <w:rsid w:val="00306372"/>
    <w:rsid w:val="00360B46"/>
    <w:rsid w:val="00365799"/>
    <w:rsid w:val="00374785"/>
    <w:rsid w:val="00374D5B"/>
    <w:rsid w:val="00386D40"/>
    <w:rsid w:val="003974CA"/>
    <w:rsid w:val="003F55B2"/>
    <w:rsid w:val="00403B7B"/>
    <w:rsid w:val="00404DA3"/>
    <w:rsid w:val="004108A6"/>
    <w:rsid w:val="004372D7"/>
    <w:rsid w:val="00457D9F"/>
    <w:rsid w:val="00474A0E"/>
    <w:rsid w:val="00480771"/>
    <w:rsid w:val="00481732"/>
    <w:rsid w:val="00484E8E"/>
    <w:rsid w:val="004A4207"/>
    <w:rsid w:val="004A4BE5"/>
    <w:rsid w:val="004B2F71"/>
    <w:rsid w:val="004B574A"/>
    <w:rsid w:val="004D4301"/>
    <w:rsid w:val="004E7F1B"/>
    <w:rsid w:val="004F3F50"/>
    <w:rsid w:val="00515E69"/>
    <w:rsid w:val="005274E9"/>
    <w:rsid w:val="005436AA"/>
    <w:rsid w:val="00560ED4"/>
    <w:rsid w:val="005658CF"/>
    <w:rsid w:val="005D10BE"/>
    <w:rsid w:val="0060048B"/>
    <w:rsid w:val="006A00FB"/>
    <w:rsid w:val="006B5127"/>
    <w:rsid w:val="006B621F"/>
    <w:rsid w:val="006C0FA6"/>
    <w:rsid w:val="006C5DFE"/>
    <w:rsid w:val="006D37C8"/>
    <w:rsid w:val="006E5DB0"/>
    <w:rsid w:val="0075033F"/>
    <w:rsid w:val="007652CE"/>
    <w:rsid w:val="00787998"/>
    <w:rsid w:val="00791B61"/>
    <w:rsid w:val="007A0186"/>
    <w:rsid w:val="007B5400"/>
    <w:rsid w:val="007B79EF"/>
    <w:rsid w:val="007E313A"/>
    <w:rsid w:val="007F0BE7"/>
    <w:rsid w:val="008015C7"/>
    <w:rsid w:val="00817A0E"/>
    <w:rsid w:val="008B7606"/>
    <w:rsid w:val="008D23FF"/>
    <w:rsid w:val="008D417A"/>
    <w:rsid w:val="00900195"/>
    <w:rsid w:val="0090077E"/>
    <w:rsid w:val="009435F9"/>
    <w:rsid w:val="0094708F"/>
    <w:rsid w:val="00953515"/>
    <w:rsid w:val="0095425E"/>
    <w:rsid w:val="00961A20"/>
    <w:rsid w:val="00963341"/>
    <w:rsid w:val="00982A80"/>
    <w:rsid w:val="009C0627"/>
    <w:rsid w:val="009D5AB4"/>
    <w:rsid w:val="009D6E80"/>
    <w:rsid w:val="009E1E07"/>
    <w:rsid w:val="009E230E"/>
    <w:rsid w:val="00A13877"/>
    <w:rsid w:val="00A15F21"/>
    <w:rsid w:val="00A56EF6"/>
    <w:rsid w:val="00A839E7"/>
    <w:rsid w:val="00A85234"/>
    <w:rsid w:val="00A917EF"/>
    <w:rsid w:val="00AB2893"/>
    <w:rsid w:val="00AF45BD"/>
    <w:rsid w:val="00AF7B09"/>
    <w:rsid w:val="00B13312"/>
    <w:rsid w:val="00B66033"/>
    <w:rsid w:val="00B73E42"/>
    <w:rsid w:val="00B77C02"/>
    <w:rsid w:val="00BB29AF"/>
    <w:rsid w:val="00BB30CC"/>
    <w:rsid w:val="00C22225"/>
    <w:rsid w:val="00C31A70"/>
    <w:rsid w:val="00C323E9"/>
    <w:rsid w:val="00C412D3"/>
    <w:rsid w:val="00C563B7"/>
    <w:rsid w:val="00C80485"/>
    <w:rsid w:val="00CC7C2E"/>
    <w:rsid w:val="00CD313C"/>
    <w:rsid w:val="00D149BE"/>
    <w:rsid w:val="00D21583"/>
    <w:rsid w:val="00D34AE8"/>
    <w:rsid w:val="00D528D9"/>
    <w:rsid w:val="00D65594"/>
    <w:rsid w:val="00D66BFC"/>
    <w:rsid w:val="00D825F8"/>
    <w:rsid w:val="00D912D9"/>
    <w:rsid w:val="00DA3140"/>
    <w:rsid w:val="00DA3BD9"/>
    <w:rsid w:val="00DC2EA8"/>
    <w:rsid w:val="00DE37E4"/>
    <w:rsid w:val="00DF4DEA"/>
    <w:rsid w:val="00DF631E"/>
    <w:rsid w:val="00E3699D"/>
    <w:rsid w:val="00E54F65"/>
    <w:rsid w:val="00E62D38"/>
    <w:rsid w:val="00EE7822"/>
    <w:rsid w:val="00F21361"/>
    <w:rsid w:val="00F27146"/>
    <w:rsid w:val="00F32DEC"/>
    <w:rsid w:val="00F56AD4"/>
    <w:rsid w:val="00FD4ABE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83"/>
    <w:pPr>
      <w:spacing w:after="0" w:line="240" w:lineRule="auto"/>
    </w:pPr>
    <w:rPr>
      <w:rFonts w:eastAsia="Times New Roman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B77C02"/>
    <w:pPr>
      <w:keepNext/>
      <w:outlineLvl w:val="0"/>
    </w:pPr>
    <w:rPr>
      <w:rFonts w:ascii="Times New Roman" w:hAnsi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B77C02"/>
    <w:pPr>
      <w:keepNext/>
      <w:outlineLvl w:val="1"/>
    </w:pPr>
    <w:rPr>
      <w:rFonts w:ascii="Times New Roman" w:hAnsi="Times New Roman"/>
      <w:b/>
      <w:bCs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5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83"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rsid w:val="00D21583"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rsid w:val="00D21583"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rsid w:val="00D21583"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rsid w:val="00D21583"/>
    <w:pPr>
      <w:spacing w:after="200" w:line="264" w:lineRule="auto"/>
    </w:pPr>
  </w:style>
  <w:style w:type="paragraph" w:customStyle="1" w:styleId="BulletedList">
    <w:name w:val="Bulleted List"/>
    <w:basedOn w:val="BodyCopy"/>
    <w:qFormat/>
    <w:rsid w:val="00D21583"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rsid w:val="00D21583"/>
    <w:pPr>
      <w:spacing w:before="600" w:after="200"/>
    </w:pPr>
  </w:style>
  <w:style w:type="paragraph" w:customStyle="1" w:styleId="RecipeintTitle">
    <w:name w:val="Recipeint Title"/>
    <w:basedOn w:val="Normal"/>
    <w:qFormat/>
    <w:rsid w:val="00D21583"/>
    <w:rPr>
      <w:i/>
    </w:rPr>
  </w:style>
  <w:style w:type="paragraph" w:customStyle="1" w:styleId="DateofLetter">
    <w:name w:val="Date of Letter"/>
    <w:basedOn w:val="Normal"/>
    <w:qFormat/>
    <w:rsid w:val="00D21583"/>
    <w:pPr>
      <w:spacing w:before="1200"/>
    </w:pPr>
  </w:style>
  <w:style w:type="paragraph" w:customStyle="1" w:styleId="Bold">
    <w:name w:val="Bold"/>
    <w:basedOn w:val="BodyCopy"/>
    <w:qFormat/>
    <w:rsid w:val="00D21583"/>
    <w:pPr>
      <w:spacing w:after="0" w:line="240" w:lineRule="auto"/>
    </w:pPr>
    <w:rPr>
      <w:b/>
      <w:spacing w:val="10"/>
    </w:rPr>
  </w:style>
  <w:style w:type="character" w:customStyle="1" w:styleId="Heading1Char">
    <w:name w:val="Heading 1 Char"/>
    <w:basedOn w:val="DefaultParagraphFont"/>
    <w:link w:val="Heading1"/>
    <w:rsid w:val="00B77C0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77C02"/>
    <w:rPr>
      <w:rFonts w:ascii="Times New Roman" w:eastAsia="Times New Roman" w:hAnsi="Times New Roman" w:cs="Times New Roman"/>
      <w:b/>
      <w:bCs/>
      <w:sz w:val="28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ACR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:templateProperties xmlns:t="http://schemas.microsoft.com/templates/2006/recipientData">
  <t:recipientName>Eo</t:recipientName>
</t: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customXml/itemProps4.xml><?xml version="1.0" encoding="utf-8"?>
<ds:datastoreItem xmlns:ds="http://schemas.openxmlformats.org/officeDocument/2006/customXml" ds:itemID="{039F6034-A641-4AF8-8A12-CC3B2582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>Symanetc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Maurice Carroll</dc:creator>
  <cp:lastModifiedBy>GEETHA P</cp:lastModifiedBy>
  <cp:revision>2</cp:revision>
  <cp:lastPrinted>2015-11-12T01:16:00Z</cp:lastPrinted>
  <dcterms:created xsi:type="dcterms:W3CDTF">2022-12-29T09:24:00Z</dcterms:created>
  <dcterms:modified xsi:type="dcterms:W3CDTF">2022-12-29T09:24:00Z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